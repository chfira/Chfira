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9E" w:rsidRDefault="00DA48A3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290830</wp:posOffset>
                </wp:positionV>
                <wp:extent cx="4391025" cy="3924300"/>
                <wp:effectExtent l="0" t="0" r="28575" b="19050"/>
                <wp:wrapNone/>
                <wp:docPr id="1" name="Smile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39243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E840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" o:spid="_x0000_s1026" type="#_x0000_t96" style="position:absolute;margin-left:55.15pt;margin-top:22.9pt;width:345.75pt;height:3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4F6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A3"/>
    <w:rsid w:val="004F6D9E"/>
    <w:rsid w:val="00951427"/>
    <w:rsid w:val="00D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D7AA9-6720-4E7A-9617-3CEB643D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129B8C22.dotm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K2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chfira_mou</dc:creator>
  <cp:keywords/>
  <dc:description/>
  <cp:lastModifiedBy>chfira_mou</cp:lastModifiedBy>
  <cp:revision>1</cp:revision>
  <dcterms:created xsi:type="dcterms:W3CDTF">2020-08-31T06:28:00Z</dcterms:created>
  <dcterms:modified xsi:type="dcterms:W3CDTF">2020-08-31T06:28:00Z</dcterms:modified>
</cp:coreProperties>
</file>